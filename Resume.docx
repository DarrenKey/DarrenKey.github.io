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4CBD8" w14:textId="45411367" w:rsidR="00165BAF" w:rsidRPr="00DE7766" w:rsidRDefault="0051744B" w:rsidP="00766B2C">
      <w:pPr>
        <w:pStyle w:val="ContactInfo"/>
      </w:pPr>
      <w:r>
        <w:t>Darren Key</w:t>
      </w:r>
    </w:p>
    <w:p w14:paraId="2FECF643" w14:textId="79918C4D" w:rsidR="00165BAF" w:rsidRDefault="0051744B" w:rsidP="00165BAF">
      <w:pPr>
        <w:pStyle w:val="ContactInfo"/>
      </w:pPr>
      <w:r>
        <w:t>(404)-849-3621</w:t>
      </w:r>
    </w:p>
    <w:p w14:paraId="30B0252F" w14:textId="7ED41612" w:rsidR="007001D6" w:rsidRDefault="002A3AB6" w:rsidP="00165BAF">
      <w:pPr>
        <w:pStyle w:val="ContactInfo"/>
      </w:pPr>
      <w:r>
        <w:t>d</w:t>
      </w:r>
      <w:r w:rsidR="0051744B">
        <w:t>arren8key@gmail.com</w:t>
      </w:r>
    </w:p>
    <w:p w14:paraId="708F426E" w14:textId="77777777" w:rsidR="00165BAF" w:rsidRDefault="00F20986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8AE0227C8297CA4DB4FC1592AD6657DF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34DF382E" w14:textId="77777777" w:rsidTr="005C0355">
        <w:tc>
          <w:tcPr>
            <w:tcW w:w="8640" w:type="dxa"/>
          </w:tcPr>
          <w:p w14:paraId="42F4654E" w14:textId="6C8DA45F" w:rsidR="00033380" w:rsidRDefault="00A70C5B" w:rsidP="00033380">
            <w:r>
              <w:t>High school senior with more than 6 years of programming experience. Quick learner and skilled in problem solving.</w:t>
            </w:r>
            <w:r w:rsidR="009B550D">
              <w:t xml:space="preserve"> Enrolling in Cornell starting August 2021.</w:t>
            </w:r>
            <w:r w:rsidR="00992F2C">
              <w:t xml:space="preserve"> </w:t>
            </w:r>
          </w:p>
        </w:tc>
      </w:tr>
    </w:tbl>
    <w:p w14:paraId="727B0431" w14:textId="77777777" w:rsidR="00033380" w:rsidRPr="00033380" w:rsidRDefault="00F20986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4B4C79B61F3EB84FA47A6CE68DBE25FB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745CB094" w14:textId="77777777" w:rsidR="00033380" w:rsidRPr="00116379" w:rsidRDefault="00F20986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C69B6D52E625CA44A9D788A4B298A5E2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4663F29F" w14:textId="1E172FC1" w:rsidR="00033380" w:rsidRDefault="007C7766" w:rsidP="00D41B26">
      <w:pPr>
        <w:pStyle w:val="ListParagraph"/>
      </w:pPr>
      <w:r>
        <w:t>Proficient in: Python and Swift</w:t>
      </w:r>
      <w:r w:rsidR="00434FB0">
        <w:t>, Will pick up other languages quickly if needed</w:t>
      </w:r>
    </w:p>
    <w:p w14:paraId="7A8FC77E" w14:textId="4684CE86" w:rsidR="00002D68" w:rsidRDefault="00002D68" w:rsidP="00D41B26">
      <w:pPr>
        <w:pStyle w:val="ListParagraph"/>
      </w:pPr>
      <w:r>
        <w:t xml:space="preserve">Familiar </w:t>
      </w:r>
      <w:proofErr w:type="gramStart"/>
      <w:r>
        <w:t>with:</w:t>
      </w:r>
      <w:proofErr w:type="gramEnd"/>
      <w:r>
        <w:t xml:space="preserve"> C# and C++</w:t>
      </w:r>
    </w:p>
    <w:p w14:paraId="066A138F" w14:textId="650E1158" w:rsidR="00033380" w:rsidRDefault="00F20986" w:rsidP="007C7766">
      <w:pPr>
        <w:pStyle w:val="Heading2"/>
      </w:pPr>
      <w:sdt>
        <w:sdtPr>
          <w:alias w:val="Software:"/>
          <w:tag w:val="Software:"/>
          <w:id w:val="-169031688"/>
          <w:placeholder>
            <w:docPart w:val="FC20E1423152AC459F43E56E8F7BAB76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14:paraId="2E7D0DBF" w14:textId="7556E16A" w:rsidR="00033380" w:rsidRDefault="007C7766" w:rsidP="00033380">
      <w:pPr>
        <w:pStyle w:val="ListParagraph"/>
      </w:pPr>
      <w:r>
        <w:t>Platforms: MacOS</w:t>
      </w:r>
      <w:r w:rsidR="002A52A0">
        <w:t>, Linux,</w:t>
      </w:r>
      <w:r>
        <w:t xml:space="preserve"> and Microsoft Windows 10</w:t>
      </w:r>
    </w:p>
    <w:p w14:paraId="4A17AFA5" w14:textId="338D4630" w:rsidR="00866BAB" w:rsidRDefault="00F20986" w:rsidP="00853B01">
      <w:pPr>
        <w:pStyle w:val="Heading1"/>
      </w:pPr>
      <w:sdt>
        <w:sdtPr>
          <w:alias w:val="Experience:"/>
          <w:tag w:val="Experience:"/>
          <w:id w:val="1922599604"/>
          <w:placeholder>
            <w:docPart w:val="3B9CDD2DE0D08D4EB746C67F3576C717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866BAB" w:rsidRPr="00DE7766" w14:paraId="4526E5A2" w14:textId="77777777" w:rsidTr="00844187">
        <w:trPr>
          <w:trHeight w:val="216"/>
        </w:trPr>
        <w:tc>
          <w:tcPr>
            <w:tcW w:w="6427" w:type="dxa"/>
          </w:tcPr>
          <w:p w14:paraId="09BA1686" w14:textId="3001E36C" w:rsidR="00866BAB" w:rsidRPr="00DE7766" w:rsidRDefault="00866BAB" w:rsidP="00844187">
            <w:pPr>
              <w:pStyle w:val="Heading2"/>
            </w:pPr>
            <w:r>
              <w:t>Computational Biology Research</w:t>
            </w:r>
          </w:p>
        </w:tc>
        <w:tc>
          <w:tcPr>
            <w:tcW w:w="2213" w:type="dxa"/>
          </w:tcPr>
          <w:p w14:paraId="42FED464" w14:textId="2F3C2A13" w:rsidR="00866BAB" w:rsidRPr="00DE7766" w:rsidRDefault="00866BAB" w:rsidP="00844187">
            <w:pPr>
              <w:pStyle w:val="Dates"/>
            </w:pPr>
            <w:r>
              <w:t>July 2019 - Now</w:t>
            </w:r>
          </w:p>
        </w:tc>
      </w:tr>
    </w:tbl>
    <w:p w14:paraId="5591E0E8" w14:textId="47509FB4" w:rsidR="00866BAB" w:rsidRDefault="00BC04DF" w:rsidP="00866BAB">
      <w:pPr>
        <w:pStyle w:val="ListParagraph"/>
        <w:numPr>
          <w:ilvl w:val="0"/>
          <w:numId w:val="20"/>
        </w:numPr>
      </w:pPr>
      <w:r>
        <w:t>Currently working with a Cornell Professor using computational biology to analyze bacteria capable of degrading plastic</w:t>
      </w:r>
    </w:p>
    <w:p w14:paraId="7A4409DD" w14:textId="3A7C5A94" w:rsidR="00F90319" w:rsidRDefault="00BC04DF" w:rsidP="00803A16">
      <w:pPr>
        <w:pStyle w:val="ListParagraph"/>
        <w:numPr>
          <w:ilvl w:val="0"/>
          <w:numId w:val="20"/>
        </w:numPr>
      </w:pPr>
      <w:r>
        <w:t xml:space="preserve">Primarily </w:t>
      </w:r>
      <w:r w:rsidR="00803A16">
        <w:t xml:space="preserve">scripting </w:t>
      </w:r>
      <w:r>
        <w:t>using Python</w:t>
      </w:r>
    </w:p>
    <w:p w14:paraId="6E858578" w14:textId="0D865DCD" w:rsidR="00853B01" w:rsidRDefault="00853B01" w:rsidP="00853B01">
      <w:pPr>
        <w:pStyle w:val="Heading1"/>
      </w:pPr>
      <w:r>
        <w:t>Projects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853B01" w:rsidRPr="00DE7766" w14:paraId="6A7A7A68" w14:textId="77777777" w:rsidTr="007A4BA6">
        <w:trPr>
          <w:trHeight w:val="216"/>
        </w:trPr>
        <w:tc>
          <w:tcPr>
            <w:tcW w:w="6427" w:type="dxa"/>
          </w:tcPr>
          <w:p w14:paraId="55FD1BF7" w14:textId="77777777" w:rsidR="00853B01" w:rsidRPr="00DE7766" w:rsidRDefault="00853B01" w:rsidP="007A4BA6">
            <w:pPr>
              <w:pStyle w:val="Heading2"/>
            </w:pPr>
            <w:r>
              <w:t xml:space="preserve">Creator of </w:t>
            </w:r>
            <w:proofErr w:type="spellStart"/>
            <w:r>
              <w:t>TimeKeep</w:t>
            </w:r>
            <w:proofErr w:type="spellEnd"/>
            <w:r>
              <w:t xml:space="preserve"> – iOS App</w:t>
            </w:r>
          </w:p>
        </w:tc>
        <w:tc>
          <w:tcPr>
            <w:tcW w:w="2213" w:type="dxa"/>
          </w:tcPr>
          <w:p w14:paraId="6A26B855" w14:textId="77777777" w:rsidR="00853B01" w:rsidRPr="00DE7766" w:rsidRDefault="00853B01" w:rsidP="007A4BA6">
            <w:pPr>
              <w:pStyle w:val="Dates"/>
            </w:pPr>
            <w:r>
              <w:t>November 2019 – Now</w:t>
            </w:r>
          </w:p>
        </w:tc>
      </w:tr>
    </w:tbl>
    <w:p w14:paraId="77B6C656" w14:textId="77777777" w:rsidR="00853B01" w:rsidRPr="0010077D" w:rsidRDefault="00853B01" w:rsidP="00853B01">
      <w:pPr>
        <w:pStyle w:val="ListParagraph"/>
        <w:numPr>
          <w:ilvl w:val="0"/>
          <w:numId w:val="20"/>
        </w:numPr>
      </w:pPr>
      <w:r>
        <w:t>Sole creator and developer of app</w:t>
      </w:r>
    </w:p>
    <w:p w14:paraId="39E3DA49" w14:textId="77777777" w:rsidR="00853B01" w:rsidRDefault="00853B01" w:rsidP="00853B01">
      <w:pPr>
        <w:pStyle w:val="ListParagraph"/>
      </w:pPr>
      <w:r>
        <w:t xml:space="preserve">7 reviews, </w:t>
      </w:r>
      <w:proofErr w:type="gramStart"/>
      <w:r>
        <w:t>4.4 star</w:t>
      </w:r>
      <w:proofErr w:type="gramEnd"/>
      <w:r>
        <w:t xml:space="preserve"> rating</w:t>
      </w:r>
    </w:p>
    <w:p w14:paraId="753A04E6" w14:textId="77777777" w:rsidR="00853B01" w:rsidRDefault="00853B01" w:rsidP="00853B01">
      <w:pPr>
        <w:pStyle w:val="ListParagraph"/>
      </w:pPr>
      <w:r>
        <w:t>430+ downloads</w:t>
      </w:r>
    </w:p>
    <w:p w14:paraId="4FABC033" w14:textId="4DDAD85A" w:rsidR="00853B01" w:rsidRDefault="00853B01" w:rsidP="00853B01">
      <w:pPr>
        <w:pStyle w:val="ListParagraph"/>
        <w:numPr>
          <w:ilvl w:val="0"/>
          <w:numId w:val="0"/>
        </w:numPr>
        <w:ind w:left="792"/>
      </w:pPr>
      <w:r w:rsidRPr="007F3B54">
        <w:t>https://apps.apple.com/us/app/timekeep-planner-and-tracker/id1499044751</w:t>
      </w:r>
    </w:p>
    <w:p w14:paraId="7987F326" w14:textId="3DD2E942" w:rsidR="00C34AED" w:rsidRDefault="00C34AED" w:rsidP="00C34AED">
      <w:pPr>
        <w:pStyle w:val="Heading1"/>
      </w:pPr>
      <w:r>
        <w:t>Awards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D85136" w:rsidRPr="00DE7766" w14:paraId="08EA4314" w14:textId="77777777" w:rsidTr="00844187">
        <w:trPr>
          <w:trHeight w:val="216"/>
        </w:trPr>
        <w:tc>
          <w:tcPr>
            <w:tcW w:w="6427" w:type="dxa"/>
          </w:tcPr>
          <w:p w14:paraId="1E766C7C" w14:textId="77777777" w:rsidR="00D85136" w:rsidRPr="00DE7766" w:rsidRDefault="00D85136" w:rsidP="00844187">
            <w:pPr>
              <w:pStyle w:val="Heading2"/>
            </w:pPr>
            <w:r>
              <w:t>USA Computing Olympiad (USACO) – Gold Division</w:t>
            </w:r>
          </w:p>
        </w:tc>
        <w:tc>
          <w:tcPr>
            <w:tcW w:w="2213" w:type="dxa"/>
          </w:tcPr>
          <w:p w14:paraId="402C9203" w14:textId="77777777" w:rsidR="00D85136" w:rsidRPr="00DE7766" w:rsidRDefault="00D85136" w:rsidP="00844187">
            <w:pPr>
              <w:pStyle w:val="Dates"/>
            </w:pPr>
            <w:r>
              <w:t>December 2020</w:t>
            </w:r>
          </w:p>
        </w:tc>
      </w:tr>
    </w:tbl>
    <w:p w14:paraId="37DB1702" w14:textId="21C4358A" w:rsidR="00D85136" w:rsidRDefault="00D85136" w:rsidP="00D85136">
      <w:pPr>
        <w:pStyle w:val="ListParagraph"/>
        <w:numPr>
          <w:ilvl w:val="0"/>
          <w:numId w:val="20"/>
        </w:numPr>
      </w:pPr>
      <w:r>
        <w:t>National Programming Competition for High Schoolers</w:t>
      </w:r>
    </w:p>
    <w:p w14:paraId="7F46A574" w14:textId="4E6366F1" w:rsidR="00F9362A" w:rsidRDefault="00F9362A" w:rsidP="00F9362A">
      <w:pPr>
        <w:pStyle w:val="ListParagraph"/>
        <w:numPr>
          <w:ilvl w:val="1"/>
          <w:numId w:val="20"/>
        </w:numPr>
      </w:pPr>
      <w:r>
        <w:t>Focused especially on computer science theory, such as dynamic programming, depth-first search, breadth-first search, etc.</w:t>
      </w:r>
    </w:p>
    <w:p w14:paraId="5C506DE5" w14:textId="0AE96BD9" w:rsidR="00C34AED" w:rsidRDefault="00D85136" w:rsidP="00D85136">
      <w:pPr>
        <w:pStyle w:val="ListParagraph"/>
        <w:numPr>
          <w:ilvl w:val="0"/>
          <w:numId w:val="20"/>
        </w:numPr>
      </w:pPr>
      <w:r>
        <w:t>Top ~12% of competitors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033BFFE2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20200EEE" w14:textId="693D03AF" w:rsidR="00300698" w:rsidRPr="00D97489" w:rsidRDefault="00C0726B" w:rsidP="007D5AB6">
            <w:pPr>
              <w:pStyle w:val="Heading2"/>
            </w:pPr>
            <w:r>
              <w:t>American Invitational Mathematics Exam Qualifier</w:t>
            </w:r>
            <w:r w:rsidR="00DB4488">
              <w:t xml:space="preserve"> (AIME)</w:t>
            </w:r>
            <w:r>
              <w:t xml:space="preserve"> – 4x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8E98FBD" w14:textId="4D75E6F2" w:rsidR="00300698" w:rsidRPr="00D97489" w:rsidRDefault="00C0726B" w:rsidP="00C0726B">
            <w:pPr>
              <w:pStyle w:val="Dates"/>
              <w:numPr>
                <w:ilvl w:val="0"/>
                <w:numId w:val="23"/>
              </w:numPr>
            </w:pPr>
            <w:r>
              <w:t>- 2020</w:t>
            </w:r>
          </w:p>
        </w:tc>
      </w:tr>
    </w:tbl>
    <w:p w14:paraId="7BB83A83" w14:textId="66456CE2" w:rsidR="00300698" w:rsidRDefault="00ED7A13" w:rsidP="00C0726B">
      <w:pPr>
        <w:pStyle w:val="ListParagraph"/>
        <w:numPr>
          <w:ilvl w:val="0"/>
          <w:numId w:val="24"/>
        </w:numPr>
      </w:pPr>
      <w:r>
        <w:t xml:space="preserve">National </w:t>
      </w:r>
      <w:r w:rsidR="000E7A35">
        <w:t>math</w:t>
      </w:r>
      <w:r w:rsidR="00C0726B">
        <w:t xml:space="preserve"> and problem-solving based competition</w:t>
      </w:r>
    </w:p>
    <w:p w14:paraId="2103F9DB" w14:textId="02817CB7" w:rsidR="00C0726B" w:rsidRDefault="00C0726B" w:rsidP="00C0726B">
      <w:pPr>
        <w:pStyle w:val="ListParagraph"/>
        <w:numPr>
          <w:ilvl w:val="0"/>
          <w:numId w:val="24"/>
        </w:numPr>
      </w:pPr>
      <w:r>
        <w:t>Top 5% of participants</w:t>
      </w:r>
    </w:p>
    <w:p w14:paraId="050F89D3" w14:textId="3BFBC632" w:rsidR="00C0726B" w:rsidRDefault="00C0726B" w:rsidP="00C0726B">
      <w:pPr>
        <w:pStyle w:val="ListParagraph"/>
      </w:pPr>
      <w:r>
        <w:t>Highest score of 9 – Top 0.5% of</w:t>
      </w:r>
      <w:r w:rsidR="000E7A35">
        <w:t xml:space="preserve"> total</w:t>
      </w:r>
      <w:r>
        <w:t xml:space="preserve"> participants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C0726B" w:rsidRPr="00DE7766" w14:paraId="5EAD4F68" w14:textId="77777777" w:rsidTr="00325AAD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52B519BD" w14:textId="7BFA82CC" w:rsidR="00C0726B" w:rsidRPr="00D97489" w:rsidRDefault="00CF1DE1" w:rsidP="00325AAD">
            <w:pPr>
              <w:pStyle w:val="Heading2"/>
            </w:pPr>
            <w:r>
              <w:t>Georgia Institute of Technology Math Competition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8A936F0" w14:textId="6ED395B0" w:rsidR="00C0726B" w:rsidRPr="00D97489" w:rsidRDefault="00CF1DE1" w:rsidP="00325AAD">
            <w:pPr>
              <w:pStyle w:val="Dates"/>
            </w:pPr>
            <w:r>
              <w:t>March 2019</w:t>
            </w:r>
          </w:p>
        </w:tc>
      </w:tr>
    </w:tbl>
    <w:p w14:paraId="59429BC2" w14:textId="63CC168E" w:rsidR="00CF1DE1" w:rsidRDefault="00CF1DE1" w:rsidP="00C0726B">
      <w:pPr>
        <w:pStyle w:val="ListParagraph"/>
      </w:pPr>
      <w:r>
        <w:t>Statewide Math Competition for High Schoolers</w:t>
      </w:r>
    </w:p>
    <w:p w14:paraId="3B65F8DB" w14:textId="6726BE9C" w:rsidR="00300698" w:rsidRDefault="00CF1DE1" w:rsidP="00CF1DE1">
      <w:pPr>
        <w:pStyle w:val="ListParagraph"/>
      </w:pPr>
      <w:r>
        <w:t>3</w:t>
      </w:r>
      <w:r w:rsidRPr="00CF1DE1">
        <w:rPr>
          <w:vertAlign w:val="superscript"/>
        </w:rPr>
        <w:t>rd</w:t>
      </w:r>
      <w:r>
        <w:t xml:space="preserve"> place/300+ competitors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DB4488" w:rsidRPr="00DE7766" w14:paraId="2173C542" w14:textId="77777777" w:rsidTr="00325AAD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6DAD69C" w14:textId="05A485AB" w:rsidR="00DB4488" w:rsidRPr="00D97489" w:rsidRDefault="00CA2698" w:rsidP="00325AAD">
            <w:pPr>
              <w:pStyle w:val="Heading2"/>
            </w:pPr>
            <w:r>
              <w:t xml:space="preserve">Cornell - </w:t>
            </w:r>
            <w:r w:rsidR="00007978">
              <w:t>Rawlings Presidential Scholars Program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467E974" w14:textId="13031127" w:rsidR="00DB4488" w:rsidRPr="00D97489" w:rsidRDefault="00007978" w:rsidP="00325AAD">
            <w:pPr>
              <w:pStyle w:val="Dates"/>
            </w:pPr>
            <w:r>
              <w:t>May 2021</w:t>
            </w:r>
          </w:p>
        </w:tc>
      </w:tr>
    </w:tbl>
    <w:p w14:paraId="36808A7F" w14:textId="71697747" w:rsidR="00247961" w:rsidRDefault="00007978" w:rsidP="00DB4488">
      <w:pPr>
        <w:pStyle w:val="ListParagraph"/>
      </w:pPr>
      <w:r>
        <w:t>Research program/scholarship at Cornell</w:t>
      </w:r>
    </w:p>
    <w:p w14:paraId="7611D45A" w14:textId="3D5325D9" w:rsidR="00007978" w:rsidRDefault="00007978" w:rsidP="00DB4488">
      <w:pPr>
        <w:pStyle w:val="ListParagraph"/>
      </w:pPr>
      <w:r>
        <w:t>Top 2% of undergraduates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247961" w:rsidRPr="00DE7766" w14:paraId="7344D458" w14:textId="77777777" w:rsidTr="00844187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7C4E03E6" w14:textId="083DDD67" w:rsidR="00247961" w:rsidRPr="00D97489" w:rsidRDefault="005027B4" w:rsidP="00844187">
            <w:pPr>
              <w:pStyle w:val="Heading2"/>
            </w:pPr>
            <w:r>
              <w:lastRenderedPageBreak/>
              <w:t>Northwestern – Murphy Program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57F87F9F" w14:textId="4F2194DB" w:rsidR="00247961" w:rsidRPr="00D97489" w:rsidRDefault="00247961" w:rsidP="00844187">
            <w:pPr>
              <w:pStyle w:val="Dates"/>
            </w:pPr>
            <w:r>
              <w:t xml:space="preserve">May </w:t>
            </w:r>
            <w:r w:rsidR="005027B4">
              <w:t>2021</w:t>
            </w:r>
          </w:p>
        </w:tc>
      </w:tr>
    </w:tbl>
    <w:p w14:paraId="255348C0" w14:textId="66F13009" w:rsidR="00247961" w:rsidRDefault="000A5EC3" w:rsidP="00247961">
      <w:pPr>
        <w:pStyle w:val="ListParagraph"/>
      </w:pPr>
      <w:r>
        <w:t>Received an offer from Northwestern</w:t>
      </w:r>
    </w:p>
    <w:p w14:paraId="120F8009" w14:textId="77777777" w:rsidR="00525B50" w:rsidRDefault="000A5EC3" w:rsidP="00247961">
      <w:pPr>
        <w:pStyle w:val="ListParagraph"/>
      </w:pPr>
      <w:r>
        <w:t>Offered into the Murphy Program – Top 20/450+ engineering students</w:t>
      </w:r>
      <w:r w:rsidR="008646C6">
        <w:t xml:space="preserve"> (Top 5% of applicants)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525B50" w:rsidRPr="00DE7766" w14:paraId="51E49440" w14:textId="77777777" w:rsidTr="00844187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77AFA11F" w14:textId="3713CD49" w:rsidR="00525B50" w:rsidRPr="00525B50" w:rsidRDefault="00525B50" w:rsidP="00525B50">
            <w:pPr>
              <w:ind w:left="432"/>
              <w:rPr>
                <w:b/>
                <w:bCs/>
              </w:rPr>
            </w:pPr>
            <w:r>
              <w:rPr>
                <w:b/>
                <w:bCs/>
              </w:rPr>
              <w:t xml:space="preserve">University of Georgia – Presidential Leadership Scholarship 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7C529E2" w14:textId="77777777" w:rsidR="00525B50" w:rsidRPr="00D97489" w:rsidRDefault="00525B50" w:rsidP="00844187">
            <w:pPr>
              <w:pStyle w:val="Dates"/>
            </w:pPr>
            <w:r>
              <w:t>May 2021</w:t>
            </w:r>
          </w:p>
        </w:tc>
      </w:tr>
    </w:tbl>
    <w:p w14:paraId="57E36E14" w14:textId="5E218076" w:rsidR="0022415C" w:rsidRDefault="00525B50" w:rsidP="00525B50">
      <w:pPr>
        <w:pStyle w:val="ListParagraph"/>
      </w:pPr>
      <w:r>
        <w:t>Scholarship for less than 1% of applicants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247961" w:rsidRPr="00DE7766" w14:paraId="79180F01" w14:textId="77777777" w:rsidTr="00844187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071AA2E1" w14:textId="1D2441AC" w:rsidR="00247961" w:rsidRPr="00D97489" w:rsidRDefault="00BE7EF7" w:rsidP="00844187">
            <w:pPr>
              <w:pStyle w:val="Heading2"/>
            </w:pPr>
            <w:r>
              <w:t>National AP Scholar with Distinction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3E73CE6" w14:textId="77777777" w:rsidR="00247961" w:rsidRPr="00D97489" w:rsidRDefault="00247961" w:rsidP="00844187">
            <w:pPr>
              <w:pStyle w:val="Dates"/>
            </w:pPr>
            <w:r>
              <w:t>May 2020</w:t>
            </w:r>
          </w:p>
        </w:tc>
      </w:tr>
    </w:tbl>
    <w:p w14:paraId="615CFC0D" w14:textId="77777777" w:rsidR="00853B01" w:rsidRDefault="00BE7EF7" w:rsidP="00CA2698">
      <w:pPr>
        <w:pStyle w:val="ListParagraph"/>
      </w:pPr>
      <w:r>
        <w:t xml:space="preserve">Less than 1% of </w:t>
      </w:r>
      <w:r w:rsidR="0012356F">
        <w:t>AP test takers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853B01" w:rsidRPr="00DE7766" w14:paraId="29CDB3C9" w14:textId="77777777" w:rsidTr="007A4BA6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473E7C4D" w14:textId="77777777" w:rsidR="00853B01" w:rsidRPr="00D97489" w:rsidRDefault="00853B01" w:rsidP="007A4BA6">
            <w:pPr>
              <w:pStyle w:val="Heading2"/>
            </w:pPr>
            <w:r>
              <w:t>Math Team President and Coding Club Vice President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333804C" w14:textId="77777777" w:rsidR="00853B01" w:rsidRPr="00D97489" w:rsidRDefault="00853B01" w:rsidP="007A4BA6">
            <w:pPr>
              <w:pStyle w:val="Dates"/>
            </w:pPr>
            <w:r>
              <w:t>2020 - 2021</w:t>
            </w:r>
          </w:p>
        </w:tc>
      </w:tr>
    </w:tbl>
    <w:p w14:paraId="5376E722" w14:textId="77777777" w:rsidR="00853B01" w:rsidRDefault="00853B01" w:rsidP="00853B01">
      <w:pPr>
        <w:pStyle w:val="ListParagraph"/>
      </w:pPr>
      <w:r>
        <w:t>President of the High School Math Team</w:t>
      </w:r>
    </w:p>
    <w:p w14:paraId="138DD746" w14:textId="77777777" w:rsidR="00853B01" w:rsidRDefault="00853B01" w:rsidP="00853B01">
      <w:pPr>
        <w:pStyle w:val="ListParagraph"/>
        <w:numPr>
          <w:ilvl w:val="1"/>
          <w:numId w:val="18"/>
        </w:numPr>
      </w:pPr>
      <w:r>
        <w:t>Organized local math competition with over 130+ participants</w:t>
      </w:r>
    </w:p>
    <w:p w14:paraId="62A28E1C" w14:textId="4F556B1B" w:rsidR="00D51426" w:rsidRDefault="00853B01" w:rsidP="00853B01">
      <w:pPr>
        <w:pStyle w:val="ListParagraph"/>
      </w:pPr>
      <w:r>
        <w:t>Vice President of the High School Coding Club</w:t>
      </w:r>
    </w:p>
    <w:p w14:paraId="5208B04A" w14:textId="77777777" w:rsidR="00300698" w:rsidRDefault="00F20986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41F72D0B5BA7F14699730E08325C78A8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566F1D4A" w14:textId="77777777" w:rsidTr="005C0355">
        <w:trPr>
          <w:trHeight w:val="216"/>
        </w:trPr>
        <w:tc>
          <w:tcPr>
            <w:tcW w:w="6485" w:type="dxa"/>
          </w:tcPr>
          <w:p w14:paraId="325FF2B5" w14:textId="5F6EC574" w:rsidR="00300698" w:rsidRDefault="00A70C5B" w:rsidP="007D5AB6">
            <w:pPr>
              <w:pStyle w:val="Heading2"/>
            </w:pPr>
            <w:r>
              <w:t>Walton High School</w:t>
            </w:r>
          </w:p>
          <w:p w14:paraId="23C9A13F" w14:textId="77777777" w:rsidR="00AA1ACB" w:rsidRDefault="000105D1" w:rsidP="00A70C5B">
            <w:pPr>
              <w:pStyle w:val="ListParagraph"/>
              <w:numPr>
                <w:ilvl w:val="0"/>
                <w:numId w:val="21"/>
              </w:numPr>
            </w:pPr>
            <w:r>
              <w:t>High School Diploma</w:t>
            </w:r>
          </w:p>
          <w:p w14:paraId="475FCD9D" w14:textId="77777777" w:rsidR="006C67C3" w:rsidRDefault="006C67C3" w:rsidP="00A70C5B">
            <w:pPr>
              <w:pStyle w:val="ListParagraph"/>
              <w:numPr>
                <w:ilvl w:val="0"/>
                <w:numId w:val="21"/>
              </w:numPr>
            </w:pPr>
            <w:r>
              <w:t>GPA – 4.70/5.0</w:t>
            </w:r>
          </w:p>
          <w:p w14:paraId="7E166A8D" w14:textId="77777777" w:rsidR="006C67C3" w:rsidRDefault="006C67C3" w:rsidP="006C67C3">
            <w:pPr>
              <w:pStyle w:val="ListParagraph"/>
              <w:numPr>
                <w:ilvl w:val="1"/>
                <w:numId w:val="21"/>
              </w:numPr>
            </w:pPr>
            <w:r>
              <w:t>Top 1%</w:t>
            </w:r>
          </w:p>
          <w:p w14:paraId="550ED8E3" w14:textId="610F03F8" w:rsidR="006C67C3" w:rsidRPr="00AA1ACB" w:rsidRDefault="00A5038E" w:rsidP="006C67C3">
            <w:pPr>
              <w:pStyle w:val="ListParagraph"/>
              <w:numPr>
                <w:ilvl w:val="0"/>
                <w:numId w:val="21"/>
              </w:numPr>
            </w:pPr>
            <w:r>
              <w:t>1</w:t>
            </w:r>
            <w:r w:rsidR="00FF0303">
              <w:t>4</w:t>
            </w:r>
            <w:r>
              <w:t xml:space="preserve"> AP Courses Taken</w:t>
            </w:r>
          </w:p>
        </w:tc>
        <w:tc>
          <w:tcPr>
            <w:tcW w:w="2155" w:type="dxa"/>
          </w:tcPr>
          <w:p w14:paraId="35A357E1" w14:textId="6E6B50E4" w:rsidR="00300698" w:rsidRPr="006962EF" w:rsidRDefault="00A70C5B" w:rsidP="006962EF">
            <w:pPr>
              <w:pStyle w:val="Dates"/>
            </w:pPr>
            <w:r>
              <w:t>2017 - 2021</w:t>
            </w:r>
          </w:p>
        </w:tc>
      </w:tr>
      <w:tr w:rsidR="00A70C5B" w:rsidRPr="00DE7766" w14:paraId="79F1D892" w14:textId="77777777" w:rsidTr="00A70C5B">
        <w:trPr>
          <w:trHeight w:val="216"/>
        </w:trPr>
        <w:tc>
          <w:tcPr>
            <w:tcW w:w="6485" w:type="dxa"/>
          </w:tcPr>
          <w:p w14:paraId="4F3D50C1" w14:textId="61631925" w:rsidR="00A70C5B" w:rsidRDefault="00A70C5B" w:rsidP="00325AAD">
            <w:pPr>
              <w:pStyle w:val="Heading2"/>
            </w:pPr>
            <w:r>
              <w:t>Georgia Institute of Technology</w:t>
            </w:r>
          </w:p>
          <w:p w14:paraId="73E67658" w14:textId="77777777" w:rsidR="00A70C5B" w:rsidRPr="00A70C5B" w:rsidRDefault="00A70C5B" w:rsidP="00325AAD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Cs/>
              </w:rPr>
              <w:t>Dual enrollment – took various math classes: Multivariable Calculus, Linear Algebra, Applied Combinatorics and Differential Equations</w:t>
            </w:r>
          </w:p>
          <w:p w14:paraId="7E4FD7F9" w14:textId="5AD62278" w:rsidR="00A70C5B" w:rsidRPr="00A70C5B" w:rsidRDefault="00A70C5B" w:rsidP="00325AAD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Cs/>
              </w:rPr>
              <w:t>Took Intro to Computing</w:t>
            </w:r>
          </w:p>
        </w:tc>
        <w:tc>
          <w:tcPr>
            <w:tcW w:w="2155" w:type="dxa"/>
          </w:tcPr>
          <w:p w14:paraId="581D5FD2" w14:textId="7DFDEC46" w:rsidR="00A70C5B" w:rsidRPr="006962EF" w:rsidRDefault="00A70C5B" w:rsidP="00325AAD">
            <w:pPr>
              <w:pStyle w:val="Dates"/>
            </w:pPr>
            <w:r>
              <w:t>2019 - 2021</w:t>
            </w:r>
          </w:p>
        </w:tc>
      </w:tr>
      <w:tr w:rsidR="003D4D20" w:rsidRPr="006962EF" w14:paraId="15ED6B1F" w14:textId="77777777" w:rsidTr="003D4D20">
        <w:trPr>
          <w:trHeight w:val="216"/>
        </w:trPr>
        <w:tc>
          <w:tcPr>
            <w:tcW w:w="6485" w:type="dxa"/>
          </w:tcPr>
          <w:p w14:paraId="50D76140" w14:textId="38A7C464" w:rsidR="003D4D20" w:rsidRDefault="003D4D20" w:rsidP="007A4BA6">
            <w:pPr>
              <w:pStyle w:val="Heading2"/>
            </w:pPr>
            <w:r>
              <w:t>Cornell University</w:t>
            </w:r>
          </w:p>
          <w:p w14:paraId="246D1ABC" w14:textId="324C4E1B" w:rsidR="003D4D20" w:rsidRPr="003D4D20" w:rsidRDefault="003D4D20" w:rsidP="009D26A8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t>Will be starting in August 2021</w:t>
            </w:r>
          </w:p>
        </w:tc>
        <w:tc>
          <w:tcPr>
            <w:tcW w:w="2155" w:type="dxa"/>
          </w:tcPr>
          <w:p w14:paraId="08A7517A" w14:textId="4B14AE22" w:rsidR="003D4D20" w:rsidRPr="006962EF" w:rsidRDefault="003D4D20" w:rsidP="007A4BA6">
            <w:pPr>
              <w:pStyle w:val="Dates"/>
            </w:pPr>
            <w:r>
              <w:t>2021 - 2025</w:t>
            </w:r>
          </w:p>
        </w:tc>
      </w:tr>
    </w:tbl>
    <w:p w14:paraId="7FC395D1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93670" w14:textId="77777777" w:rsidR="00F20986" w:rsidRDefault="00F20986" w:rsidP="00580C51">
      <w:pPr>
        <w:spacing w:before="0" w:after="0" w:line="240" w:lineRule="auto"/>
      </w:pPr>
      <w:r>
        <w:separator/>
      </w:r>
    </w:p>
  </w:endnote>
  <w:endnote w:type="continuationSeparator" w:id="0">
    <w:p w14:paraId="554B9C7E" w14:textId="77777777" w:rsidR="00F20986" w:rsidRDefault="00F20986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2F5BF" w14:textId="77777777" w:rsidR="00F20986" w:rsidRDefault="00F20986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84A214D" w14:textId="77777777" w:rsidR="00F20986" w:rsidRDefault="00F20986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0AF3A0F"/>
    <w:multiLevelType w:val="hybridMultilevel"/>
    <w:tmpl w:val="44E446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A19741D"/>
    <w:multiLevelType w:val="hybridMultilevel"/>
    <w:tmpl w:val="AC8E77E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55C3F"/>
    <w:multiLevelType w:val="hybridMultilevel"/>
    <w:tmpl w:val="66A8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E24118"/>
    <w:multiLevelType w:val="hybridMultilevel"/>
    <w:tmpl w:val="F29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93D74"/>
    <w:multiLevelType w:val="hybridMultilevel"/>
    <w:tmpl w:val="CC9AD228"/>
    <w:lvl w:ilvl="0" w:tplc="5EDA659E">
      <w:start w:val="2017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764C18BA"/>
    <w:multiLevelType w:val="hybridMultilevel"/>
    <w:tmpl w:val="AA62EEE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0"/>
  </w:num>
  <w:num w:numId="4">
    <w:abstractNumId w:val="12"/>
  </w:num>
  <w:num w:numId="5">
    <w:abstractNumId w:val="14"/>
  </w:num>
  <w:num w:numId="6">
    <w:abstractNumId w:val="20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24"/>
  </w:num>
  <w:num w:numId="20">
    <w:abstractNumId w:val="13"/>
  </w:num>
  <w:num w:numId="21">
    <w:abstractNumId w:val="17"/>
  </w:num>
  <w:num w:numId="22">
    <w:abstractNumId w:val="11"/>
  </w:num>
  <w:num w:numId="23">
    <w:abstractNumId w:val="18"/>
  </w:num>
  <w:num w:numId="24">
    <w:abstractNumId w:val="2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4B"/>
    <w:rsid w:val="000022EB"/>
    <w:rsid w:val="00002D68"/>
    <w:rsid w:val="00007978"/>
    <w:rsid w:val="000105D1"/>
    <w:rsid w:val="000214BD"/>
    <w:rsid w:val="00033380"/>
    <w:rsid w:val="00034F0A"/>
    <w:rsid w:val="0006276C"/>
    <w:rsid w:val="000701B2"/>
    <w:rsid w:val="00075E73"/>
    <w:rsid w:val="00081583"/>
    <w:rsid w:val="000A5EC3"/>
    <w:rsid w:val="000B0EE9"/>
    <w:rsid w:val="000E7A35"/>
    <w:rsid w:val="0010077D"/>
    <w:rsid w:val="00116379"/>
    <w:rsid w:val="0012356F"/>
    <w:rsid w:val="0013567F"/>
    <w:rsid w:val="0014539B"/>
    <w:rsid w:val="00165BAF"/>
    <w:rsid w:val="00177AA8"/>
    <w:rsid w:val="001B4B27"/>
    <w:rsid w:val="0022415C"/>
    <w:rsid w:val="00247961"/>
    <w:rsid w:val="0025418C"/>
    <w:rsid w:val="00264F92"/>
    <w:rsid w:val="002838DC"/>
    <w:rsid w:val="002911C8"/>
    <w:rsid w:val="002A0B18"/>
    <w:rsid w:val="002A3AB6"/>
    <w:rsid w:val="002A52A0"/>
    <w:rsid w:val="00300698"/>
    <w:rsid w:val="00301257"/>
    <w:rsid w:val="00306C2A"/>
    <w:rsid w:val="00323AAA"/>
    <w:rsid w:val="00361AFB"/>
    <w:rsid w:val="003626D2"/>
    <w:rsid w:val="00370F3B"/>
    <w:rsid w:val="00374E86"/>
    <w:rsid w:val="00375877"/>
    <w:rsid w:val="003D4D20"/>
    <w:rsid w:val="003F5303"/>
    <w:rsid w:val="003F7D57"/>
    <w:rsid w:val="0041118B"/>
    <w:rsid w:val="00434FB0"/>
    <w:rsid w:val="00444B2E"/>
    <w:rsid w:val="004D6619"/>
    <w:rsid w:val="005027B4"/>
    <w:rsid w:val="0051744B"/>
    <w:rsid w:val="00525B50"/>
    <w:rsid w:val="00557584"/>
    <w:rsid w:val="00580C51"/>
    <w:rsid w:val="005C0355"/>
    <w:rsid w:val="005C2145"/>
    <w:rsid w:val="005C5D33"/>
    <w:rsid w:val="00621422"/>
    <w:rsid w:val="00661746"/>
    <w:rsid w:val="006962EF"/>
    <w:rsid w:val="006C67C3"/>
    <w:rsid w:val="006E2432"/>
    <w:rsid w:val="006E7A08"/>
    <w:rsid w:val="007001D6"/>
    <w:rsid w:val="00723045"/>
    <w:rsid w:val="0072331D"/>
    <w:rsid w:val="00766B2C"/>
    <w:rsid w:val="00790D50"/>
    <w:rsid w:val="007A2F12"/>
    <w:rsid w:val="007A3C38"/>
    <w:rsid w:val="007A5C29"/>
    <w:rsid w:val="007C5B9E"/>
    <w:rsid w:val="007C7766"/>
    <w:rsid w:val="007D5AB6"/>
    <w:rsid w:val="007F3B54"/>
    <w:rsid w:val="00803A16"/>
    <w:rsid w:val="00853B01"/>
    <w:rsid w:val="008639EB"/>
    <w:rsid w:val="008646C6"/>
    <w:rsid w:val="00866BAB"/>
    <w:rsid w:val="00866CF9"/>
    <w:rsid w:val="008E18D5"/>
    <w:rsid w:val="0090731C"/>
    <w:rsid w:val="00907793"/>
    <w:rsid w:val="009077DC"/>
    <w:rsid w:val="00942976"/>
    <w:rsid w:val="009548CA"/>
    <w:rsid w:val="00987217"/>
    <w:rsid w:val="00992F2C"/>
    <w:rsid w:val="009B550D"/>
    <w:rsid w:val="009D26A8"/>
    <w:rsid w:val="009D7149"/>
    <w:rsid w:val="00A07D6A"/>
    <w:rsid w:val="00A43E68"/>
    <w:rsid w:val="00A5038E"/>
    <w:rsid w:val="00A70C5B"/>
    <w:rsid w:val="00A84E65"/>
    <w:rsid w:val="00AA1ACB"/>
    <w:rsid w:val="00AC26FD"/>
    <w:rsid w:val="00AF0D04"/>
    <w:rsid w:val="00AF1168"/>
    <w:rsid w:val="00B54803"/>
    <w:rsid w:val="00B937C1"/>
    <w:rsid w:val="00B97A1E"/>
    <w:rsid w:val="00BB2B3D"/>
    <w:rsid w:val="00BC04DF"/>
    <w:rsid w:val="00BC249D"/>
    <w:rsid w:val="00BE7EF7"/>
    <w:rsid w:val="00C069B4"/>
    <w:rsid w:val="00C0726B"/>
    <w:rsid w:val="00C302EE"/>
    <w:rsid w:val="00C34AED"/>
    <w:rsid w:val="00C55F0B"/>
    <w:rsid w:val="00C57C87"/>
    <w:rsid w:val="00C66DBF"/>
    <w:rsid w:val="00CA2698"/>
    <w:rsid w:val="00CD22BE"/>
    <w:rsid w:val="00CF1DE1"/>
    <w:rsid w:val="00D3324E"/>
    <w:rsid w:val="00D41B26"/>
    <w:rsid w:val="00D449BA"/>
    <w:rsid w:val="00D4662D"/>
    <w:rsid w:val="00D51426"/>
    <w:rsid w:val="00D720EA"/>
    <w:rsid w:val="00D85136"/>
    <w:rsid w:val="00D97489"/>
    <w:rsid w:val="00DB4488"/>
    <w:rsid w:val="00DE7766"/>
    <w:rsid w:val="00E33FCE"/>
    <w:rsid w:val="00E55741"/>
    <w:rsid w:val="00E569DA"/>
    <w:rsid w:val="00E64C2A"/>
    <w:rsid w:val="00E85ACE"/>
    <w:rsid w:val="00EB7D70"/>
    <w:rsid w:val="00ED7A13"/>
    <w:rsid w:val="00F20986"/>
    <w:rsid w:val="00F27959"/>
    <w:rsid w:val="00F510D1"/>
    <w:rsid w:val="00F71018"/>
    <w:rsid w:val="00F8746D"/>
    <w:rsid w:val="00F90319"/>
    <w:rsid w:val="00F9362A"/>
    <w:rsid w:val="00FF0303"/>
    <w:rsid w:val="00F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3681C"/>
  <w15:docId w15:val="{06024CEA-4A24-064C-AA40-66C7A933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renkey/Downloads/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E0227C8297CA4DB4FC1592AD665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5FB36-5D03-4940-B873-455B1D6487B8}"/>
      </w:docPartPr>
      <w:docPartBody>
        <w:p w:rsidR="000F3EC3" w:rsidRDefault="007820CC">
          <w:pPr>
            <w:pStyle w:val="8AE0227C8297CA4DB4FC1592AD6657DF"/>
          </w:pPr>
          <w:r>
            <w:t>Summary</w:t>
          </w:r>
        </w:p>
      </w:docPartBody>
    </w:docPart>
    <w:docPart>
      <w:docPartPr>
        <w:name w:val="4B4C79B61F3EB84FA47A6CE68DBE2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D8AE6-2C52-3742-AC22-C4BD73EFCF7F}"/>
      </w:docPartPr>
      <w:docPartBody>
        <w:p w:rsidR="000F3EC3" w:rsidRDefault="007820CC">
          <w:pPr>
            <w:pStyle w:val="4B4C79B61F3EB84FA47A6CE68DBE25FB"/>
          </w:pPr>
          <w:r>
            <w:t>Computer skills</w:t>
          </w:r>
        </w:p>
      </w:docPartBody>
    </w:docPart>
    <w:docPart>
      <w:docPartPr>
        <w:name w:val="C69B6D52E625CA44A9D788A4B298A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FB565-2B84-974D-88FF-026C8D6D0341}"/>
      </w:docPartPr>
      <w:docPartBody>
        <w:p w:rsidR="000F3EC3" w:rsidRDefault="007820CC">
          <w:pPr>
            <w:pStyle w:val="C69B6D52E625CA44A9D788A4B298A5E2"/>
          </w:pPr>
          <w:r w:rsidRPr="00116379">
            <w:t>Languages</w:t>
          </w:r>
        </w:p>
      </w:docPartBody>
    </w:docPart>
    <w:docPart>
      <w:docPartPr>
        <w:name w:val="FC20E1423152AC459F43E56E8F7BA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3F329-DB2F-6D46-84C0-8E5CF1301A29}"/>
      </w:docPartPr>
      <w:docPartBody>
        <w:p w:rsidR="000F3EC3" w:rsidRDefault="007820CC">
          <w:pPr>
            <w:pStyle w:val="FC20E1423152AC459F43E56E8F7BAB76"/>
          </w:pPr>
          <w:r>
            <w:t>Software</w:t>
          </w:r>
        </w:p>
      </w:docPartBody>
    </w:docPart>
    <w:docPart>
      <w:docPartPr>
        <w:name w:val="3B9CDD2DE0D08D4EB746C67F3576C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54258-7FE7-734B-AEB1-88AE915EB644}"/>
      </w:docPartPr>
      <w:docPartBody>
        <w:p w:rsidR="000F3EC3" w:rsidRDefault="007820CC">
          <w:pPr>
            <w:pStyle w:val="3B9CDD2DE0D08D4EB746C67F3576C717"/>
          </w:pPr>
          <w:r>
            <w:t>Experience</w:t>
          </w:r>
        </w:p>
      </w:docPartBody>
    </w:docPart>
    <w:docPart>
      <w:docPartPr>
        <w:name w:val="41F72D0B5BA7F14699730E08325C7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86504-C079-7E4C-8C0E-78B3160A05B9}"/>
      </w:docPartPr>
      <w:docPartBody>
        <w:p w:rsidR="000F3EC3" w:rsidRDefault="007820CC">
          <w:pPr>
            <w:pStyle w:val="41F72D0B5BA7F14699730E08325C78A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CC"/>
    <w:rsid w:val="000F3EC3"/>
    <w:rsid w:val="002A18DB"/>
    <w:rsid w:val="002E262F"/>
    <w:rsid w:val="0037708B"/>
    <w:rsid w:val="00513D4E"/>
    <w:rsid w:val="006A4777"/>
    <w:rsid w:val="007820CC"/>
    <w:rsid w:val="007C6530"/>
    <w:rsid w:val="00B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E0227C8297CA4DB4FC1592AD6657DF">
    <w:name w:val="8AE0227C8297CA4DB4FC1592AD6657DF"/>
  </w:style>
  <w:style w:type="paragraph" w:customStyle="1" w:styleId="4B4C79B61F3EB84FA47A6CE68DBE25FB">
    <w:name w:val="4B4C79B61F3EB84FA47A6CE68DBE25FB"/>
  </w:style>
  <w:style w:type="paragraph" w:customStyle="1" w:styleId="C69B6D52E625CA44A9D788A4B298A5E2">
    <w:name w:val="C69B6D52E625CA44A9D788A4B298A5E2"/>
  </w:style>
  <w:style w:type="paragraph" w:customStyle="1" w:styleId="FC20E1423152AC459F43E56E8F7BAB76">
    <w:name w:val="FC20E1423152AC459F43E56E8F7BAB76"/>
  </w:style>
  <w:style w:type="paragraph" w:customStyle="1" w:styleId="3B9CDD2DE0D08D4EB746C67F3576C717">
    <w:name w:val="3B9CDD2DE0D08D4EB746C67F3576C717"/>
  </w:style>
  <w:style w:type="paragraph" w:customStyle="1" w:styleId="41F72D0B5BA7F14699730E08325C78A8">
    <w:name w:val="41F72D0B5BA7F14699730E08325C7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tf02806148_win32.dotx</Template>
  <TotalTime>2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Darren Key</cp:lastModifiedBy>
  <cp:revision>6</cp:revision>
  <dcterms:created xsi:type="dcterms:W3CDTF">2021-05-18T15:30:00Z</dcterms:created>
  <dcterms:modified xsi:type="dcterms:W3CDTF">2021-07-06T20:45:00Z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